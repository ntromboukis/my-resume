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020"/>
        <w:gridCol w:w="4636"/>
      </w:tblGrid>
      <w:tr w:rsidR="00184664" w:rsidRPr="00A85B6F" w14:paraId="47D66EE3" w14:textId="77777777" w:rsidTr="00E370D8">
        <w:trPr>
          <w:jc w:val="center"/>
        </w:trPr>
        <w:tc>
          <w:tcPr>
            <w:tcW w:w="6020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096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096"/>
            </w:tblGrid>
            <w:tr w:rsidR="00E370D8" w:rsidRPr="00A85B6F" w14:paraId="6E09E582" w14:textId="77777777" w:rsidTr="00E370D8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bookmarkStart w:id="0" w:name="_GoBack"/>
                <w:p w14:paraId="7A256AC7" w14:textId="77777777" w:rsidR="00184664" w:rsidRPr="00A85B6F" w:rsidRDefault="00383412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3B637366E7F0C644BB9E9FA06F6488E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14:paraId="1ED92427" w14:textId="2174849E" w:rsidR="00184664" w:rsidRDefault="00446EA0" w:rsidP="00446EA0">
                  <w:pPr>
                    <w:pStyle w:val="Heading3"/>
                    <w:jc w:val="left"/>
                  </w:pPr>
                  <w:r>
                    <w:t>Languages: Java, Python, HTML, CSS, JavaScript</w:t>
                  </w:r>
                </w:p>
                <w:p w14:paraId="04A494F4" w14:textId="77777777" w:rsidR="000E2F1F" w:rsidRDefault="00446EA0" w:rsidP="00417277">
                  <w:pPr>
                    <w:pStyle w:val="Heading3"/>
                    <w:jc w:val="left"/>
                  </w:pPr>
                  <w:r>
                    <w:t>Frameworks</w:t>
                  </w:r>
                  <w:r w:rsidR="000E2F1F">
                    <w:t>/Libraries</w:t>
                  </w:r>
                  <w:r>
                    <w:t>: Django, Flask, Knockout, jQuery</w:t>
                  </w:r>
                </w:p>
                <w:p w14:paraId="087E3D7F" w14:textId="13916BC1" w:rsidR="00417277" w:rsidRPr="00A85B6F" w:rsidRDefault="00417277" w:rsidP="00E370D8">
                  <w:pPr>
                    <w:pStyle w:val="Heading3"/>
                    <w:jc w:val="left"/>
                  </w:pPr>
                  <w:r>
                    <w:t xml:space="preserve">Other: PostgreSQL, Socket.io, </w:t>
                  </w:r>
                  <w:proofErr w:type="spellStart"/>
                  <w:r>
                    <w:t>Git</w:t>
                  </w:r>
                  <w:proofErr w:type="spellEnd"/>
                  <w:r w:rsidR="00CB6F83">
                    <w:t>, Arduino</w:t>
                  </w:r>
                  <w:r w:rsidR="00E370D8">
                    <w:t>, Adobe CC</w:t>
                  </w:r>
                </w:p>
              </w:tc>
            </w:tr>
            <w:tr w:rsidR="00E370D8" w:rsidRPr="00A85B6F" w14:paraId="182187B2" w14:textId="77777777" w:rsidTr="00E370D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0CB6AB29" w14:textId="77777777" w:rsidR="00184664" w:rsidRPr="00A85B6F" w:rsidRDefault="00383412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4A138803F6AC634F9F441D3BCAEA505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56D0EBFB" w14:textId="70C81FA9" w:rsidR="00184664" w:rsidRPr="00A85B6F" w:rsidRDefault="00417277" w:rsidP="00CC7AD0">
                  <w:pPr>
                    <w:pStyle w:val="Heading3"/>
                  </w:pPr>
                  <w:r>
                    <w:t>Code Reviewer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hyperlink r:id="rId7" w:history="1">
                    <w:proofErr w:type="spellStart"/>
                    <w:r w:rsidRPr="0038613B">
                      <w:rPr>
                        <w:rStyle w:val="Hyperlink"/>
                        <w:color w:val="636A6B" w:themeColor="text2"/>
                        <w:u w:val="none"/>
                      </w:rPr>
                      <w:t>Udacity</w:t>
                    </w:r>
                    <w:proofErr w:type="spellEnd"/>
                  </w:hyperlink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 xml:space="preserve">Jan 2015 – </w:t>
                  </w:r>
                  <w:r w:rsidR="00431477">
                    <w:t>Current</w:t>
                  </w:r>
                </w:p>
                <w:p w14:paraId="40CDCA20" w14:textId="10C2D42D" w:rsidR="00431477" w:rsidRPr="00A85B6F" w:rsidRDefault="00E370D8" w:rsidP="00E370D8">
                  <w:pPr>
                    <w:jc w:val="left"/>
                  </w:pPr>
                  <w:r>
                    <w:t>Helping students write efficient and effective code</w:t>
                  </w:r>
                  <w:r>
                    <w:t xml:space="preserve"> through project reviews</w:t>
                  </w:r>
                  <w:r>
                    <w:t>.</w:t>
                  </w:r>
                  <w:r>
                    <w:t xml:space="preserve"> </w:t>
                  </w:r>
                  <w:r w:rsidR="00C46C71">
                    <w:t>Conducted</w:t>
                  </w:r>
                  <w:r w:rsidR="00431477">
                    <w:t xml:space="preserve"> 1000</w:t>
                  </w:r>
                  <w:r>
                    <w:t>+</w:t>
                  </w:r>
                  <w:r w:rsidR="00C46C71">
                    <w:t xml:space="preserve"> code reviews</w:t>
                  </w:r>
                  <w:r w:rsidR="00C3172A">
                    <w:t xml:space="preserve"> </w:t>
                  </w:r>
                  <w:r w:rsidR="00431477">
                    <w:t xml:space="preserve">while </w:t>
                  </w:r>
                  <w:r w:rsidR="00C3172A">
                    <w:t xml:space="preserve">maintaining a </w:t>
                  </w:r>
                  <w:r w:rsidR="00431477">
                    <w:t>4-star</w:t>
                  </w:r>
                  <w:r w:rsidR="00C3172A">
                    <w:t xml:space="preserve"> quality</w:t>
                  </w:r>
                  <w:r w:rsidR="00431477">
                    <w:t xml:space="preserve"> rating.</w:t>
                  </w:r>
                </w:p>
                <w:p w14:paraId="379A0A15" w14:textId="213707E4" w:rsidR="00184664" w:rsidRPr="00A85B6F" w:rsidRDefault="00417277" w:rsidP="00CC7AD0">
                  <w:pPr>
                    <w:pStyle w:val="Heading3"/>
                  </w:pPr>
                  <w:r>
                    <w:t>Front end Dev|</w:t>
                  </w:r>
                  <w:r w:rsidR="00197AC3" w:rsidRPr="0038613B">
                    <w:t xml:space="preserve"> </w:t>
                  </w:r>
                  <w:hyperlink r:id="rId8" w:history="1">
                    <w:r w:rsidR="00197AC3" w:rsidRPr="0038613B">
                      <w:rPr>
                        <w:rStyle w:val="Hyperlink"/>
                        <w:color w:val="636A6B" w:themeColor="text2"/>
                        <w:u w:val="none"/>
                      </w:rPr>
                      <w:t>C.L.D.</w:t>
                    </w:r>
                  </w:hyperlink>
                  <w:r>
                    <w:t xml:space="preserve"> </w:t>
                  </w:r>
                  <w:r w:rsidR="00184664" w:rsidRPr="005B0E81">
                    <w:t>|</w:t>
                  </w:r>
                  <w:r>
                    <w:t>Feb 2014 – Dec 2014</w:t>
                  </w:r>
                </w:p>
                <w:p w14:paraId="0A88BA89" w14:textId="1D5A388F" w:rsidR="00CB6F83" w:rsidRDefault="00431477" w:rsidP="00CC7AD0">
                  <w:r>
                    <w:t>Managed and developed project to create</w:t>
                  </w:r>
                  <w:r w:rsidR="00F86704">
                    <w:t xml:space="preserve"> an</w:t>
                  </w:r>
                  <w:r>
                    <w:t xml:space="preserve"> in house front-end framework</w:t>
                  </w:r>
                  <w:r w:rsidR="00F86704">
                    <w:t xml:space="preserve">, resulting in a 40% </w:t>
                  </w:r>
                  <w:r>
                    <w:t>increase</w:t>
                  </w:r>
                  <w:r w:rsidR="00F86704">
                    <w:t xml:space="preserve"> in </w:t>
                  </w:r>
                  <w:r w:rsidR="00F86704">
                    <w:t>efficiency</w:t>
                  </w:r>
                  <w:r>
                    <w:t xml:space="preserve"> saving the company money.</w:t>
                  </w:r>
                </w:p>
                <w:p w14:paraId="588453CD" w14:textId="12EF9F44" w:rsidR="00CB6F83" w:rsidRPr="00A85B6F" w:rsidRDefault="00CB6F83" w:rsidP="00CB6F83">
                  <w:pPr>
                    <w:pStyle w:val="Heading2"/>
                  </w:pPr>
                  <w:r>
                    <w:t>Projects</w:t>
                  </w:r>
                </w:p>
                <w:p w14:paraId="32407CB2" w14:textId="1D528ABB" w:rsidR="00CB6F83" w:rsidRDefault="00CB6F83" w:rsidP="00CB6F83">
                  <w:pPr>
                    <w:jc w:val="both"/>
                  </w:pPr>
                  <w:r w:rsidRPr="00CB6F83">
                    <w:rPr>
                      <w:b/>
                    </w:rPr>
                    <w:t>Neighborhood Ma</w:t>
                  </w:r>
                  <w:r>
                    <w:rPr>
                      <w:b/>
                    </w:rPr>
                    <w:t xml:space="preserve">p: </w:t>
                  </w:r>
                  <w:r>
                    <w:t>Map of my favorite Speakeasy bars in NYC. Used Google Maps and Foursquare APIs, utilized jQuery and organized with knockout.js</w:t>
                  </w:r>
                  <w:r w:rsidR="00431477">
                    <w:t>.</w:t>
                  </w:r>
                </w:p>
                <w:p w14:paraId="6EFC8670" w14:textId="45FFE93C" w:rsidR="00CB6F83" w:rsidRPr="002829BA" w:rsidRDefault="002829BA" w:rsidP="00CB6F83">
                  <w:pPr>
                    <w:jc w:val="both"/>
                  </w:pPr>
                  <w:r>
                    <w:rPr>
                      <w:b/>
                    </w:rPr>
                    <w:t>Conference Planning</w:t>
                  </w:r>
                  <w:r w:rsidR="00CB6F83" w:rsidRPr="00CB6F83">
                    <w:rPr>
                      <w:b/>
                    </w:rPr>
                    <w:t>:</w:t>
                  </w:r>
                  <w:r w:rsidR="00CB6F83">
                    <w:rPr>
                      <w:b/>
                    </w:rPr>
                    <w:t xml:space="preserve"> </w:t>
                  </w:r>
                  <w:r>
                    <w:t xml:space="preserve">Platform where users can create and join conferences. </w:t>
                  </w:r>
                  <w:r w:rsidR="0023147E">
                    <w:t>Built using Python on Google App Engine</w:t>
                  </w:r>
                  <w:r w:rsidR="00431477">
                    <w:t>.</w:t>
                  </w:r>
                </w:p>
                <w:p w14:paraId="28559C2C" w14:textId="11548063" w:rsidR="00184664" w:rsidRPr="00A85B6F" w:rsidRDefault="00417277" w:rsidP="00CC7AD0">
                  <w:pPr>
                    <w:pStyle w:val="Heading2"/>
                  </w:pPr>
                  <w:r>
                    <w:t>Education</w:t>
                  </w:r>
                </w:p>
                <w:p w14:paraId="7755022C" w14:textId="08F7599C" w:rsidR="00184664" w:rsidRDefault="00417277" w:rsidP="00CC7AD0">
                  <w:pPr>
                    <w:pStyle w:val="Heading3"/>
                  </w:pPr>
                  <w:r>
                    <w:t>Full Stack Developer Nanodegree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Jan 2017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proofErr w:type="spellStart"/>
                  <w:r>
                    <w:t>Udacity</w:t>
                  </w:r>
                  <w:proofErr w:type="spellEnd"/>
                </w:p>
                <w:p w14:paraId="620FEDC5" w14:textId="15B54BBE" w:rsidR="004670DD" w:rsidRPr="00A85B6F" w:rsidRDefault="009B4C53" w:rsidP="009B4C53">
                  <w:r>
                    <w:t>Gained proficiency in modern full stack technologies and techniques by completing 8 diverse projects.</w:t>
                  </w:r>
                </w:p>
              </w:tc>
            </w:tr>
          </w:tbl>
          <w:p w14:paraId="595F6512" w14:textId="77777777" w:rsidR="00184664" w:rsidRPr="00A85B6F" w:rsidRDefault="00184664" w:rsidP="00CC7AD0"/>
        </w:tc>
        <w:tc>
          <w:tcPr>
            <w:tcW w:w="4636" w:type="dxa"/>
            <w:tcBorders>
              <w:left w:val="single" w:sz="12" w:space="0" w:color="FFD556" w:themeColor="accent1"/>
            </w:tcBorders>
          </w:tcPr>
          <w:tbl>
            <w:tblPr>
              <w:tblW w:w="4583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583"/>
            </w:tblGrid>
            <w:tr w:rsidR="00E370D8" w:rsidRPr="00A85B6F" w14:paraId="144512E2" w14:textId="77777777" w:rsidTr="00E370D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BB5403A" w14:textId="189FC36E" w:rsidR="00184664" w:rsidRPr="00A85B6F" w:rsidRDefault="00383412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D8FDE0B21E97B4D916FA9B4008F3D3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14:paraId="336DBEFF" w14:textId="206062EF" w:rsidR="00BB0C1E" w:rsidRPr="00A85B6F" w:rsidRDefault="00BB0C1E" w:rsidP="006E18D5">
                  <w:pPr>
                    <w:pStyle w:val="Heading3"/>
                  </w:pPr>
                  <w:r>
                    <w:t>Through countless hours of debugging, code reviewing, and developing software I have gained not only callused fingertips but the skillset to land me a position as a software engineer and</w:t>
                  </w:r>
                  <w:r w:rsidR="006E18D5">
                    <w:t xml:space="preserve"> </w:t>
                  </w:r>
                  <w:r>
                    <w:t>finall</w:t>
                  </w:r>
                  <w:r w:rsidR="006E18D5">
                    <w:t>y</w:t>
                  </w:r>
                  <w:r>
                    <w:t xml:space="preserve"> move out of my parent’s basement.</w:t>
                  </w:r>
                </w:p>
              </w:tc>
            </w:tr>
            <w:tr w:rsidR="00E370D8" w:rsidRPr="00A85B6F" w14:paraId="6EC6F2E9" w14:textId="77777777" w:rsidTr="00E370D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931"/>
                    <w:gridCol w:w="1932"/>
                  </w:tblGrid>
                  <w:tr w:rsidR="00184664" w:rsidRPr="00A85B6F" w14:paraId="5554F240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38F21E33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69A5D8C" wp14:editId="5B038C04">
                                  <wp:extent cx="329184" cy="329184"/>
                                  <wp:effectExtent l="0" t="0" r="0" b="0"/>
                                  <wp:docPr id="6" name="Group 322" descr="Email icon">
                                    <a:hlinkClick xmlns:a="http://schemas.openxmlformats.org/drawingml/2006/main" r:id="rId9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BFB419A" id="Group 322" o:spid="_x0000_s1026" alt="Email icon" href="mailto:hired@hiimnick.com?subject=We%20like%20you%20enough%20for%20an%20interview!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" o:button="t">
                                  <v:oval id="Oval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3B7D69E9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21F4C39" wp14:editId="75BBE738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BE7260B" id="Group 303" o:spid="_x0000_s1026" alt="Telephone icon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pnpsrvhwAAN6jAAAOAAAAAAAAAAAA&#10;AAAAACw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1A5352C0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36DE5C97" w14:textId="6B23AB0A" w:rsidR="00184664" w:rsidRPr="00294D32" w:rsidRDefault="00EF10C2" w:rsidP="00294D32">
                        <w:r>
                          <w:t>Email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0B92D072" w14:textId="77777777" w:rsidR="00184664" w:rsidRPr="00A85B6F" w:rsidRDefault="00294D32" w:rsidP="00294D32">
                        <w:r>
                          <w:t>718.598.3715</w:t>
                        </w:r>
                      </w:p>
                    </w:tc>
                  </w:tr>
                  <w:tr w:rsidR="00184664" w:rsidRPr="00A85B6F" w14:paraId="5CBA676D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099A3F1C" w14:textId="36E290B2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4A2383E" wp14:editId="2CD5CF50">
                                  <wp:extent cx="329184" cy="329184"/>
                                  <wp:effectExtent l="0" t="0" r="0" b="0"/>
                                  <wp:docPr id="9" name="Group 321" descr="LinkedIn icon">
                                    <a:hlinkClick xmlns:a="http://schemas.openxmlformats.org/drawingml/2006/main" r:id="rId10"/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ACB9127" id="Group 321" o:spid="_x0000_s1026" alt="LinkedIn icon" href="https://www.linkedin.com/in/nicktromboukis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" o:button="t">
                                  <v:oval id="Oval 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7D73C0DA" w14:textId="0B9D5A90" w:rsidR="00184664" w:rsidRPr="00A85B6F" w:rsidRDefault="00B11291" w:rsidP="00CC7AD0">
                        <w:pPr>
                          <w:pStyle w:val="Heading3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9A04EFF" wp14:editId="30783AE2">
                              <wp:extent cx="349958" cy="344187"/>
                              <wp:effectExtent l="0" t="0" r="5715" b="11430"/>
                              <wp:docPr id="17" name="Picture 17" descr="mark-github.png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mark-github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9958" cy="3441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84664" w:rsidRPr="00A85B6F" w14:paraId="448B3DC7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761EA0BA" w14:textId="319D5541" w:rsidR="00184664" w:rsidRPr="00A85B6F" w:rsidRDefault="00EF10C2" w:rsidP="002F3C3D">
                        <w:proofErr w:type="spellStart"/>
                        <w:r w:rsidRPr="00E77644">
                          <w:t>Linkedi</w:t>
                        </w:r>
                        <w:r>
                          <w:t>n</w:t>
                        </w:r>
                        <w:proofErr w:type="spellEnd"/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10090180" w14:textId="24E7F2AA" w:rsidR="00184664" w:rsidRPr="00A85B6F" w:rsidRDefault="00EF10C2" w:rsidP="00EF10C2">
                        <w:proofErr w:type="spellStart"/>
                        <w:r>
                          <w:t>Github</w:t>
                        </w:r>
                        <w:proofErr w:type="spellEnd"/>
                      </w:p>
                    </w:tc>
                  </w:tr>
                </w:tbl>
                <w:p w14:paraId="2CCDD090" w14:textId="50498B77" w:rsidR="00184664" w:rsidRPr="00A85B6F" w:rsidRDefault="002F3C3D" w:rsidP="00294D32">
                  <w:hyperlink r:id="rId13" w:history="1">
                    <w:r w:rsidR="00294D32" w:rsidRPr="002F3C3D">
                      <w:rPr>
                        <w:rStyle w:val="Hyperlink"/>
                      </w:rPr>
                      <w:t>hiimnick.com</w:t>
                    </w:r>
                  </w:hyperlink>
                  <w:r w:rsidR="00B11291">
                    <w:softHyphen/>
                  </w:r>
                  <w:r w:rsidR="00B11291">
                    <w:softHyphen/>
                  </w:r>
                  <w:r w:rsidR="00B11291">
                    <w:softHyphen/>
                  </w:r>
                </w:p>
              </w:tc>
            </w:tr>
            <w:tr w:rsidR="00E370D8" w:rsidRPr="00A85B6F" w14:paraId="560CABF2" w14:textId="77777777" w:rsidTr="000E2457">
              <w:trPr>
                <w:trHeight w:val="327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B0C39F6" w14:textId="7FE042C1" w:rsidR="00E370D8" w:rsidRDefault="00E370D8" w:rsidP="00F1425F">
                  <w:pPr>
                    <w:pStyle w:val="Heading2"/>
                  </w:pPr>
                  <w:r>
                    <w:t>Volunteer</w:t>
                  </w:r>
                </w:p>
                <w:p w14:paraId="362231B0" w14:textId="77777777" w:rsidR="000E2457" w:rsidRPr="000E2457" w:rsidRDefault="000E2457" w:rsidP="000E2457">
                  <w:pPr>
                    <w:pStyle w:val="Heading4"/>
                    <w:rPr>
                      <w:sz w:val="18"/>
                      <w:szCs w:val="18"/>
                    </w:rPr>
                  </w:pPr>
                </w:p>
                <w:p w14:paraId="634E581D" w14:textId="78385467" w:rsidR="00C70A72" w:rsidRDefault="00F1425F" w:rsidP="00C70A72">
                  <w:pPr>
                    <w:pStyle w:val="Heading3"/>
                    <w:rPr>
                      <w:b w:val="0"/>
                    </w:rPr>
                  </w:pPr>
                  <w:r>
                    <w:t xml:space="preserve">President | </w:t>
                  </w:r>
                  <w:r w:rsidRPr="00F1425F">
                    <w:t>Math and Computer Club</w:t>
                  </w:r>
                </w:p>
                <w:p w14:paraId="67CB351A" w14:textId="240AE563" w:rsidR="00822562" w:rsidRDefault="00C70A72" w:rsidP="00822562">
                  <w:pPr>
                    <w:pStyle w:val="Heading3"/>
                    <w:jc w:val="both"/>
                    <w:rPr>
                      <w:b w:val="0"/>
                    </w:rPr>
                  </w:pPr>
                  <w:r w:rsidRPr="00C70A72">
                    <w:t>Server</w:t>
                  </w:r>
                  <w:r>
                    <w:t xml:space="preserve"> setup:</w:t>
                  </w:r>
                  <w:r>
                    <w:rPr>
                      <w:b w:val="0"/>
                    </w:rPr>
                    <w:t xml:space="preserve"> Installed </w:t>
                  </w:r>
                  <w:r>
                    <w:rPr>
                      <w:b w:val="0"/>
                    </w:rPr>
                    <w:t>PC</w:t>
                  </w:r>
                  <w:r w:rsidRPr="00F1425F">
                    <w:rPr>
                      <w:b w:val="0"/>
                      <w:vertAlign w:val="superscript"/>
                    </w:rPr>
                    <w:t>2</w:t>
                  </w:r>
                  <w:r>
                    <w:rPr>
                      <w:b w:val="0"/>
                      <w:vertAlign w:val="superscript"/>
                    </w:rPr>
                    <w:t xml:space="preserve"> </w:t>
                  </w:r>
                  <w:r>
                    <w:rPr>
                      <w:b w:val="0"/>
                    </w:rPr>
                    <w:t>software for a multi-school programming competition.</w:t>
                  </w:r>
                </w:p>
                <w:p w14:paraId="600E2249" w14:textId="77777777" w:rsidR="000E2457" w:rsidRDefault="000E2457" w:rsidP="00C70A72">
                  <w:pPr>
                    <w:pStyle w:val="Heading3"/>
                    <w:jc w:val="both"/>
                  </w:pPr>
                </w:p>
                <w:p w14:paraId="7E8BD8E4" w14:textId="36CD627A" w:rsidR="00822562" w:rsidRPr="00822562" w:rsidRDefault="00C70A72" w:rsidP="000E2457">
                  <w:pPr>
                    <w:pStyle w:val="Heading5"/>
                    <w:jc w:val="both"/>
                  </w:pPr>
                  <w:r w:rsidRPr="000E2457">
                    <w:rPr>
                      <w:b/>
                    </w:rPr>
                    <w:t>Self-Balancing Robot:</w:t>
                  </w:r>
                  <w:r w:rsidR="00B1287A">
                    <w:t xml:space="preserve"> Lead team of 3 students in designing, and developing a</w:t>
                  </w:r>
                  <w:r>
                    <w:t xml:space="preserve"> self-balancing robot</w:t>
                  </w:r>
                  <w:r w:rsidR="00B1287A">
                    <w:t>.</w:t>
                  </w:r>
                </w:p>
              </w:tc>
            </w:tr>
          </w:tbl>
          <w:p w14:paraId="3F2D4C57" w14:textId="77777777" w:rsidR="00184664" w:rsidRPr="00A85B6F" w:rsidRDefault="00184664" w:rsidP="00CC7AD0"/>
        </w:tc>
      </w:tr>
      <w:bookmarkEnd w:id="0"/>
    </w:tbl>
    <w:p w14:paraId="0868C6AC" w14:textId="77777777"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14"/>
      <w:headerReference w:type="first" r:id="rId15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D163D" w14:textId="77777777" w:rsidR="00383412" w:rsidRDefault="00383412" w:rsidP="008B2920">
      <w:pPr>
        <w:spacing w:after="0" w:line="240" w:lineRule="auto"/>
      </w:pPr>
      <w:r>
        <w:separator/>
      </w:r>
    </w:p>
  </w:endnote>
  <w:endnote w:type="continuationSeparator" w:id="0">
    <w:p w14:paraId="18FCAA3C" w14:textId="77777777" w:rsidR="00383412" w:rsidRDefault="00383412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82F5C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4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D2AE9" w14:textId="77777777" w:rsidR="00383412" w:rsidRDefault="00383412" w:rsidP="008B2920">
      <w:pPr>
        <w:spacing w:after="0" w:line="240" w:lineRule="auto"/>
      </w:pPr>
      <w:r>
        <w:separator/>
      </w:r>
    </w:p>
  </w:footnote>
  <w:footnote w:type="continuationSeparator" w:id="0">
    <w:p w14:paraId="2E3C2E20" w14:textId="77777777" w:rsidR="00383412" w:rsidRDefault="00383412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78BEE8F2" w14:textId="77777777" w:rsidTr="00142F58">
      <w:sdt>
        <w:sdtPr>
          <w:alias w:val="Your Name:"/>
          <w:tag w:val="Your Name:"/>
          <w:id w:val="-1536030456"/>
          <w:placeholder>
            <w:docPart w:val="356EAB2690071D4BAB519433A777264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09FE3834" w14:textId="77777777" w:rsidR="00A85B6F" w:rsidRDefault="00CE60F3" w:rsidP="00A85B6F">
              <w:pPr>
                <w:pStyle w:val="Heading1"/>
              </w:pPr>
              <w:r>
                <w:t>Nicholas Tromboukis</w:t>
              </w:r>
            </w:p>
          </w:tc>
        </w:sdtContent>
      </w:sdt>
    </w:tr>
    <w:tr w:rsidR="00142F58" w14:paraId="2246D7B7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4EFB85BF" w14:textId="77777777" w:rsidR="00142F58" w:rsidRDefault="00142F58" w:rsidP="00142F58"/>
      </w:tc>
    </w:tr>
  </w:tbl>
  <w:p w14:paraId="12CE4D77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3177"/>
    <w:multiLevelType w:val="hybridMultilevel"/>
    <w:tmpl w:val="3AF060B6"/>
    <w:lvl w:ilvl="0" w:tplc="6A78012C">
      <w:start w:val="718"/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F3"/>
    <w:rsid w:val="000243D1"/>
    <w:rsid w:val="00057F04"/>
    <w:rsid w:val="000A378C"/>
    <w:rsid w:val="000E2457"/>
    <w:rsid w:val="000E2F1F"/>
    <w:rsid w:val="0010042F"/>
    <w:rsid w:val="00135C2C"/>
    <w:rsid w:val="00142F58"/>
    <w:rsid w:val="00153ED4"/>
    <w:rsid w:val="00184664"/>
    <w:rsid w:val="00197AC3"/>
    <w:rsid w:val="001C7765"/>
    <w:rsid w:val="001F60D3"/>
    <w:rsid w:val="00206489"/>
    <w:rsid w:val="0020741F"/>
    <w:rsid w:val="0023147E"/>
    <w:rsid w:val="0027115C"/>
    <w:rsid w:val="002829BA"/>
    <w:rsid w:val="00293B83"/>
    <w:rsid w:val="00294D32"/>
    <w:rsid w:val="002F3C3D"/>
    <w:rsid w:val="00383412"/>
    <w:rsid w:val="0038613B"/>
    <w:rsid w:val="00390414"/>
    <w:rsid w:val="003E1711"/>
    <w:rsid w:val="00417277"/>
    <w:rsid w:val="00431477"/>
    <w:rsid w:val="00446EA0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66100"/>
    <w:rsid w:val="005B0E81"/>
    <w:rsid w:val="00606696"/>
    <w:rsid w:val="00630D36"/>
    <w:rsid w:val="00643C8D"/>
    <w:rsid w:val="006A3CE7"/>
    <w:rsid w:val="006E18D5"/>
    <w:rsid w:val="006E5FD2"/>
    <w:rsid w:val="006F1734"/>
    <w:rsid w:val="00731D33"/>
    <w:rsid w:val="007357DE"/>
    <w:rsid w:val="00781D13"/>
    <w:rsid w:val="00783C41"/>
    <w:rsid w:val="00787503"/>
    <w:rsid w:val="00792967"/>
    <w:rsid w:val="007E7032"/>
    <w:rsid w:val="00822562"/>
    <w:rsid w:val="00833359"/>
    <w:rsid w:val="00853CE2"/>
    <w:rsid w:val="00860491"/>
    <w:rsid w:val="00887A77"/>
    <w:rsid w:val="008B2920"/>
    <w:rsid w:val="008B2DF7"/>
    <w:rsid w:val="00905520"/>
    <w:rsid w:val="009244EC"/>
    <w:rsid w:val="0097722C"/>
    <w:rsid w:val="009814C0"/>
    <w:rsid w:val="00984A27"/>
    <w:rsid w:val="009B4C53"/>
    <w:rsid w:val="00A1571E"/>
    <w:rsid w:val="00A213B1"/>
    <w:rsid w:val="00A85B6F"/>
    <w:rsid w:val="00A915C8"/>
    <w:rsid w:val="00AA3476"/>
    <w:rsid w:val="00AA6B7B"/>
    <w:rsid w:val="00AB540C"/>
    <w:rsid w:val="00AC5D83"/>
    <w:rsid w:val="00B11291"/>
    <w:rsid w:val="00B1287A"/>
    <w:rsid w:val="00B15938"/>
    <w:rsid w:val="00B67DB0"/>
    <w:rsid w:val="00BA68C1"/>
    <w:rsid w:val="00BB0C1E"/>
    <w:rsid w:val="00BD34A5"/>
    <w:rsid w:val="00BD5EFB"/>
    <w:rsid w:val="00BE2D6E"/>
    <w:rsid w:val="00C3172A"/>
    <w:rsid w:val="00C35EFB"/>
    <w:rsid w:val="00C46C71"/>
    <w:rsid w:val="00C70A72"/>
    <w:rsid w:val="00C73037"/>
    <w:rsid w:val="00CB6F83"/>
    <w:rsid w:val="00CE60F3"/>
    <w:rsid w:val="00D2689C"/>
    <w:rsid w:val="00D97FFA"/>
    <w:rsid w:val="00DC00AE"/>
    <w:rsid w:val="00DF6A6F"/>
    <w:rsid w:val="00E20402"/>
    <w:rsid w:val="00E27B07"/>
    <w:rsid w:val="00E370D8"/>
    <w:rsid w:val="00E459C8"/>
    <w:rsid w:val="00E77644"/>
    <w:rsid w:val="00E928A3"/>
    <w:rsid w:val="00EF10C2"/>
    <w:rsid w:val="00F1425F"/>
    <w:rsid w:val="00F67FBA"/>
    <w:rsid w:val="00F86704"/>
    <w:rsid w:val="00F879CE"/>
    <w:rsid w:val="00FB4333"/>
    <w:rsid w:val="00FE1639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ACF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370D8"/>
    <w:pPr>
      <w:keepNext/>
      <w:keepLines/>
      <w:spacing w:before="560" w:after="12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2457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2457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0D8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rsid w:val="000E2457"/>
    <w:rPr>
      <w:rFonts w:asciiTheme="majorHAnsi" w:eastAsiaTheme="majorEastAsia" w:hAnsiTheme="majorHAnsi" w:cstheme="majorBidi"/>
      <w:i/>
      <w:iCs/>
      <w:color w:val="595959" w:themeColor="text1" w:themeTint="A6"/>
      <w:sz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E2457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F3C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F8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ntromboukis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hiimnick.com/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udacity.com/" TargetMode="External"/><Relationship Id="rId8" Type="http://schemas.openxmlformats.org/officeDocument/2006/relationships/hyperlink" Target="http://creativelogicdesigns.com/" TargetMode="External"/><Relationship Id="rId9" Type="http://schemas.openxmlformats.org/officeDocument/2006/relationships/hyperlink" Target="mailto:hired@hiimnick.com?subject=We%20like%20you%20enough%20for%20an%20interview!" TargetMode="External"/><Relationship Id="rId10" Type="http://schemas.openxmlformats.org/officeDocument/2006/relationships/hyperlink" Target="https://www.linkedin.com/in/nicktrombouk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ktromboukis/Library/Containers/com.microsoft.Word/Data/Library/Caches/1033/TM16392742/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637366E7F0C644BB9E9FA06F648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01A2E-DFC9-3746-BC17-E4D0883C2F89}"/>
      </w:docPartPr>
      <w:docPartBody>
        <w:p w:rsidR="00000000" w:rsidRDefault="001B2B7A">
          <w:pPr>
            <w:pStyle w:val="3B637366E7F0C644BB9E9FA06F6488E5"/>
          </w:pPr>
          <w:r w:rsidRPr="00A85B6F">
            <w:t>Skills</w:t>
          </w:r>
        </w:p>
      </w:docPartBody>
    </w:docPart>
    <w:docPart>
      <w:docPartPr>
        <w:name w:val="4A138803F6AC634F9F441D3BCAEA5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66354-8E13-6146-BFA7-835AAAE79D5A}"/>
      </w:docPartPr>
      <w:docPartBody>
        <w:p w:rsidR="00000000" w:rsidRDefault="001B2B7A">
          <w:pPr>
            <w:pStyle w:val="4A138803F6AC634F9F441D3BCAEA5058"/>
          </w:pPr>
          <w:r w:rsidRPr="00A85B6F">
            <w:t>Experience</w:t>
          </w:r>
        </w:p>
      </w:docPartBody>
    </w:docPart>
    <w:docPart>
      <w:docPartPr>
        <w:name w:val="6D8FDE0B21E97B4D916FA9B4008F3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B1481-544E-4347-8CA0-647D4F36890A}"/>
      </w:docPartPr>
      <w:docPartBody>
        <w:p w:rsidR="00000000" w:rsidRDefault="001B2B7A">
          <w:pPr>
            <w:pStyle w:val="6D8FDE0B21E97B4D916FA9B4008F3D39"/>
          </w:pPr>
          <w:r>
            <w:t>Objective</w:t>
          </w:r>
        </w:p>
      </w:docPartBody>
    </w:docPart>
    <w:docPart>
      <w:docPartPr>
        <w:name w:val="356EAB2690071D4BAB519433A7772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43D7D-18D4-884F-AE85-25E56A81C20D}"/>
      </w:docPartPr>
      <w:docPartBody>
        <w:p w:rsidR="00000000" w:rsidRDefault="001B2B7A">
          <w:pPr>
            <w:pStyle w:val="356EAB2690071D4BAB519433A7772645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7A"/>
    <w:rsid w:val="001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637366E7F0C644BB9E9FA06F6488E5">
    <w:name w:val="3B637366E7F0C644BB9E9FA06F6488E5"/>
  </w:style>
  <w:style w:type="paragraph" w:customStyle="1" w:styleId="51EEC2DED0C9F34A911BE51A948DABF2">
    <w:name w:val="51EEC2DED0C9F34A911BE51A948DABF2"/>
  </w:style>
  <w:style w:type="paragraph" w:customStyle="1" w:styleId="4A138803F6AC634F9F441D3BCAEA5058">
    <w:name w:val="4A138803F6AC634F9F441D3BCAEA5058"/>
  </w:style>
  <w:style w:type="paragraph" w:customStyle="1" w:styleId="921C8BECF2DE5946AE4D3C546BB6D4E3">
    <w:name w:val="921C8BECF2DE5946AE4D3C546BB6D4E3"/>
  </w:style>
  <w:style w:type="paragraph" w:customStyle="1" w:styleId="9D7CF366FC67EC4887207B60729701F4">
    <w:name w:val="9D7CF366FC67EC4887207B60729701F4"/>
  </w:style>
  <w:style w:type="paragraph" w:customStyle="1" w:styleId="0EB29DD3C2D58145916CC5C2783E4441">
    <w:name w:val="0EB29DD3C2D58145916CC5C2783E4441"/>
  </w:style>
  <w:style w:type="paragraph" w:customStyle="1" w:styleId="7E38E4891E4A524E9B5CE925C43385FC">
    <w:name w:val="7E38E4891E4A524E9B5CE925C43385FC"/>
  </w:style>
  <w:style w:type="paragraph" w:customStyle="1" w:styleId="C8F017E9EF65B542B2B716D8D855FE7E">
    <w:name w:val="C8F017E9EF65B542B2B716D8D855FE7E"/>
  </w:style>
  <w:style w:type="paragraph" w:customStyle="1" w:styleId="3C0DA77BB910744DB78F8EA5BF24399B">
    <w:name w:val="3C0DA77BB910744DB78F8EA5BF24399B"/>
  </w:style>
  <w:style w:type="paragraph" w:customStyle="1" w:styleId="4EB0A6E38982EB4392CC7CE83FC944C5">
    <w:name w:val="4EB0A6E38982EB4392CC7CE83FC944C5"/>
  </w:style>
  <w:style w:type="paragraph" w:customStyle="1" w:styleId="B5701E607777D747AB122A14DBB76667">
    <w:name w:val="B5701E607777D747AB122A14DBB76667"/>
  </w:style>
  <w:style w:type="paragraph" w:customStyle="1" w:styleId="D91B54017BE2054C8024FC130C6D3269">
    <w:name w:val="D91B54017BE2054C8024FC130C6D3269"/>
  </w:style>
  <w:style w:type="paragraph" w:customStyle="1" w:styleId="27A15806F2CFEB4580951B2FB2C3BD1F">
    <w:name w:val="27A15806F2CFEB4580951B2FB2C3BD1F"/>
  </w:style>
  <w:style w:type="paragraph" w:customStyle="1" w:styleId="909D0A4C9AC26D47A1CB58395DF6971D">
    <w:name w:val="909D0A4C9AC26D47A1CB58395DF6971D"/>
  </w:style>
  <w:style w:type="paragraph" w:customStyle="1" w:styleId="7BDC936FA2146C4E9B3992F3A8144DFD">
    <w:name w:val="7BDC936FA2146C4E9B3992F3A8144DFD"/>
  </w:style>
  <w:style w:type="paragraph" w:customStyle="1" w:styleId="21EFE42FDE98CB47A2D4468AC6DED826">
    <w:name w:val="21EFE42FDE98CB47A2D4468AC6DED826"/>
  </w:style>
  <w:style w:type="paragraph" w:customStyle="1" w:styleId="8E246467FECB804CBC27EBAE472851C5">
    <w:name w:val="8E246467FECB804CBC27EBAE472851C5"/>
  </w:style>
  <w:style w:type="paragraph" w:customStyle="1" w:styleId="2A7B9FA47EDFF24AB26523527AB57CEC">
    <w:name w:val="2A7B9FA47EDFF24AB26523527AB57CEC"/>
  </w:style>
  <w:style w:type="paragraph" w:customStyle="1" w:styleId="A51A7C9FB16A7F4E966625B45F5F338F">
    <w:name w:val="A51A7C9FB16A7F4E966625B45F5F338F"/>
  </w:style>
  <w:style w:type="paragraph" w:customStyle="1" w:styleId="1CBDB6E13C4CE84E8F22B341AEEB0A2E">
    <w:name w:val="1CBDB6E13C4CE84E8F22B341AEEB0A2E"/>
  </w:style>
  <w:style w:type="paragraph" w:customStyle="1" w:styleId="6D8FDE0B21E97B4D916FA9B4008F3D39">
    <w:name w:val="6D8FDE0B21E97B4D916FA9B4008F3D39"/>
  </w:style>
  <w:style w:type="paragraph" w:customStyle="1" w:styleId="C37D46C79639B542BF0C060BF1E7615C">
    <w:name w:val="C37D46C79639B542BF0C060BF1E7615C"/>
  </w:style>
  <w:style w:type="paragraph" w:customStyle="1" w:styleId="D6751BCE72477A40A5A3836702CC11A2">
    <w:name w:val="D6751BCE72477A40A5A3836702CC11A2"/>
  </w:style>
  <w:style w:type="paragraph" w:customStyle="1" w:styleId="ACDAE56FC4ED924980A0E973BE5B0E2D">
    <w:name w:val="ACDAE56FC4ED924980A0E973BE5B0E2D"/>
  </w:style>
  <w:style w:type="paragraph" w:customStyle="1" w:styleId="0DBEE6A0BD149E4EB17DDB0945A30C54">
    <w:name w:val="0DBEE6A0BD149E4EB17DDB0945A30C54"/>
  </w:style>
  <w:style w:type="paragraph" w:customStyle="1" w:styleId="6B2D4CD91CA96946B40569A0A27E41F7">
    <w:name w:val="6B2D4CD91CA96946B40569A0A27E41F7"/>
  </w:style>
  <w:style w:type="paragraph" w:customStyle="1" w:styleId="91FA607C95657F4F8B76518D0741A124">
    <w:name w:val="91FA607C95657F4F8B76518D0741A124"/>
  </w:style>
  <w:style w:type="paragraph" w:customStyle="1" w:styleId="0B5E21DB976F944F90C5E3A532F57261">
    <w:name w:val="0B5E21DB976F944F90C5E3A532F57261"/>
  </w:style>
  <w:style w:type="paragraph" w:customStyle="1" w:styleId="BE6599B0D648824585516F09C85E63FE">
    <w:name w:val="BE6599B0D648824585516F09C85E63FE"/>
  </w:style>
  <w:style w:type="paragraph" w:customStyle="1" w:styleId="356EAB2690071D4BAB519433A7772645">
    <w:name w:val="356EAB2690071D4BAB519433A77726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4</TotalTime>
  <Pages>1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Tromboukis</dc:creator>
  <cp:keywords/>
  <dc:description/>
  <cp:lastModifiedBy>Nicholas Tromboukis</cp:lastModifiedBy>
  <cp:revision>4</cp:revision>
  <cp:lastPrinted>2017-01-05T02:03:00Z</cp:lastPrinted>
  <dcterms:created xsi:type="dcterms:W3CDTF">2017-01-05T02:03:00Z</dcterms:created>
  <dcterms:modified xsi:type="dcterms:W3CDTF">2017-01-05T02:06:00Z</dcterms:modified>
</cp:coreProperties>
</file>